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E9EE" w14:textId="65741EA1" w:rsidR="00785540" w:rsidRPr="00C3526E" w:rsidRDefault="00D0483F" w:rsidP="00785540">
      <w:pPr>
        <w:pStyle w:val="CompanyName"/>
      </w:pPr>
      <w:r>
        <w:t>CIS 476</w:t>
      </w:r>
    </w:p>
    <w:sdt>
      <w:sdtPr>
        <w:alias w:val="Memo title:"/>
        <w:tag w:val="Memo tilte:"/>
        <w:id w:val="-164170097"/>
        <w:placeholder>
          <w:docPart w:val="2CA672F81F444818ACD0668088947436"/>
        </w:placeholder>
        <w:temporary/>
        <w:showingPlcHdr/>
        <w15:appearance w15:val="hidden"/>
      </w:sdtPr>
      <w:sdtEndPr/>
      <w:sdtContent>
        <w:p w14:paraId="613B149E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0CC9BA25" w14:textId="77777777" w:rsidTr="0061769E">
        <w:sdt>
          <w:sdtPr>
            <w:alias w:val="To:"/>
            <w:tag w:val="To:"/>
            <w:id w:val="1015413264"/>
            <w:placeholder>
              <w:docPart w:val="C02AC9F6EB884E59BD7435926EA2CEB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3292E45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7603" w:type="dxa"/>
          </w:tcPr>
          <w:p w14:paraId="484EA982" w14:textId="2470650D" w:rsidR="00785540" w:rsidRPr="00FB2B58" w:rsidRDefault="00D0483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Crabtree</w:t>
            </w:r>
          </w:p>
        </w:tc>
      </w:tr>
      <w:tr w:rsidR="00785540" w14:paraId="5ACA7622" w14:textId="77777777" w:rsidTr="0061769E">
        <w:sdt>
          <w:sdtPr>
            <w:alias w:val="From:"/>
            <w:tag w:val="From:"/>
            <w:id w:val="21141888"/>
            <w:placeholder>
              <w:docPart w:val="CCD7BAB6F7E44AF98280653DD3C81A9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31F6CFB8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7603" w:type="dxa"/>
          </w:tcPr>
          <w:p w14:paraId="648B9B1C" w14:textId="7FCF5B3A" w:rsidR="00EB38E6" w:rsidRPr="00FB2B58" w:rsidRDefault="00D0483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Joseph Powell IV</w:t>
            </w:r>
          </w:p>
        </w:tc>
      </w:tr>
      <w:tr w:rsidR="00785540" w14:paraId="049DC410" w14:textId="77777777" w:rsidTr="0061769E">
        <w:sdt>
          <w:sdtPr>
            <w:alias w:val="cc:"/>
            <w:tag w:val="cc:"/>
            <w:id w:val="1474175770"/>
            <w:placeholder>
              <w:docPart w:val="AFDBA890EB5947B7AF9D568A77A689F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2422E4F3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cc:</w:t>
                </w:r>
              </w:p>
            </w:tc>
          </w:sdtContent>
        </w:sdt>
        <w:sdt>
          <w:sdtPr>
            <w:alias w:val="CC Name:"/>
            <w:tag w:val="CC Name:"/>
            <w:id w:val="434908537"/>
            <w:placeholder>
              <w:docPart w:val="23A8AC451CB9468E9ED68F6936B35B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7603" w:type="dxa"/>
              </w:tcPr>
              <w:p w14:paraId="69B5F5A6" w14:textId="77777777" w:rsidR="00785540" w:rsidRPr="00FB2B58" w:rsidRDefault="00785540" w:rsidP="0061769E">
                <w:pPr>
                  <w:spacing w:before="280"/>
                  <w:contextualSpacing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B2B58">
                  <w:t>Name</w:t>
                </w:r>
              </w:p>
            </w:tc>
          </w:sdtContent>
        </w:sdt>
      </w:tr>
      <w:tr w:rsidR="00785540" w14:paraId="2B6F1374" w14:textId="77777777" w:rsidTr="0061769E">
        <w:sdt>
          <w:sdtPr>
            <w:alias w:val="Date:"/>
            <w:tag w:val="Date:"/>
            <w:id w:val="-2052519928"/>
            <w:placeholder>
              <w:docPart w:val="49D7B3272A614C33BD935E424BA5326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33775CB9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7603" w:type="dxa"/>
          </w:tcPr>
          <w:p w14:paraId="052D06EB" w14:textId="47E4D2B9" w:rsidR="00785540" w:rsidRPr="00FB2B58" w:rsidRDefault="00D0483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2021/01/18</w:t>
            </w:r>
          </w:p>
        </w:tc>
      </w:tr>
      <w:tr w:rsidR="00785540" w14:paraId="3426B13E" w14:textId="77777777" w:rsidTr="0061769E">
        <w:sdt>
          <w:sdtPr>
            <w:alias w:val="Re:"/>
            <w:tag w:val="Re:"/>
            <w:id w:val="-1435443775"/>
            <w:placeholder>
              <w:docPart w:val="65C1872272884B57953285399C9D103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Mar>
                  <w:left w:w="0" w:type="dxa"/>
                  <w:bottom w:w="288" w:type="dxa"/>
                  <w:right w:w="0" w:type="dxa"/>
                </w:tcMar>
              </w:tcPr>
              <w:p w14:paraId="5F4A17D0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7603" w:type="dxa"/>
            <w:tcMar>
              <w:left w:w="0" w:type="dxa"/>
              <w:bottom w:w="288" w:type="dxa"/>
              <w:right w:w="0" w:type="dxa"/>
            </w:tcMar>
          </w:tcPr>
          <w:p w14:paraId="38807C20" w14:textId="4909DB07" w:rsidR="00785540" w:rsidRPr="00FB2B58" w:rsidRDefault="00D0483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 Memo</w:t>
            </w:r>
          </w:p>
        </w:tc>
      </w:tr>
    </w:tbl>
    <w:p w14:paraId="43CF8BBE" w14:textId="72134924" w:rsidR="00933B8F" w:rsidRDefault="00D0483F" w:rsidP="00D0483F">
      <w:r>
        <w:t>Explanation of A Socket:</w:t>
      </w:r>
    </w:p>
    <w:p w14:paraId="68E9ED47" w14:textId="0B01A64D" w:rsidR="00D0483F" w:rsidRDefault="00D0483F" w:rsidP="00D0483F">
      <w:r>
        <w:tab/>
      </w:r>
      <w:r>
        <w:rPr>
          <w:color w:val="333333"/>
          <w:sz w:val="25"/>
          <w:szCs w:val="25"/>
        </w:rPr>
        <w:t xml:space="preserve">A socket is a connection between a client and server program. </w:t>
      </w:r>
      <w:r>
        <w:rPr>
          <w:color w:val="333333"/>
          <w:sz w:val="25"/>
          <w:szCs w:val="25"/>
        </w:rPr>
        <w:t>Basically,</w:t>
      </w:r>
      <w:r>
        <w:rPr>
          <w:color w:val="333333"/>
          <w:sz w:val="25"/>
          <w:szCs w:val="25"/>
        </w:rPr>
        <w:t xml:space="preserve"> a plug that connects your </w:t>
      </w:r>
      <w:r>
        <w:rPr>
          <w:color w:val="333333"/>
          <w:sz w:val="25"/>
          <w:szCs w:val="25"/>
        </w:rPr>
        <w:t>device (</w:t>
      </w:r>
      <w:r>
        <w:rPr>
          <w:color w:val="333333"/>
          <w:sz w:val="25"/>
          <w:szCs w:val="25"/>
        </w:rPr>
        <w:t>the client) to the outlet</w:t>
      </w:r>
      <w:r>
        <w:rPr>
          <w:color w:val="333333"/>
          <w:sz w:val="25"/>
          <w:szCs w:val="25"/>
        </w:rPr>
        <w:t xml:space="preserve"> </w:t>
      </w:r>
      <w:r>
        <w:rPr>
          <w:color w:val="333333"/>
          <w:sz w:val="25"/>
          <w:szCs w:val="25"/>
        </w:rPr>
        <w:t xml:space="preserve">(the </w:t>
      </w:r>
      <w:r>
        <w:rPr>
          <w:color w:val="333333"/>
          <w:sz w:val="25"/>
          <w:szCs w:val="25"/>
        </w:rPr>
        <w:t xml:space="preserve">server) ...  With this connection we can run a program that conversate between each other. </w:t>
      </w:r>
    </w:p>
    <w:sectPr w:rsidR="00D0483F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6C5DF" w14:textId="77777777" w:rsidR="004F1CCD" w:rsidRDefault="004F1CCD" w:rsidP="00785540">
      <w:pPr>
        <w:spacing w:before="0"/>
      </w:pPr>
      <w:r>
        <w:separator/>
      </w:r>
    </w:p>
  </w:endnote>
  <w:endnote w:type="continuationSeparator" w:id="0">
    <w:p w14:paraId="0860540B" w14:textId="77777777" w:rsidR="004F1CCD" w:rsidRDefault="004F1CCD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8D231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0944CBD" w14:textId="77777777" w:rsidR="00B336C5" w:rsidRDefault="004F1CCD">
    <w:pPr>
      <w:pStyle w:val="Footer"/>
    </w:pPr>
  </w:p>
  <w:p w14:paraId="7450A535" w14:textId="77777777" w:rsidR="00B336C5" w:rsidRDefault="004F1C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BA6F3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25EDA" w14:textId="77777777" w:rsidR="004F1CCD" w:rsidRDefault="004F1CCD" w:rsidP="00785540">
      <w:pPr>
        <w:spacing w:before="0"/>
      </w:pPr>
      <w:r>
        <w:separator/>
      </w:r>
    </w:p>
  </w:footnote>
  <w:footnote w:type="continuationSeparator" w:id="0">
    <w:p w14:paraId="62B2AA37" w14:textId="77777777" w:rsidR="004F1CCD" w:rsidRDefault="004F1CCD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22"/>
  </w:num>
  <w:num w:numId="17">
    <w:abstractNumId w:val="21"/>
  </w:num>
  <w:num w:numId="18">
    <w:abstractNumId w:val="16"/>
  </w:num>
  <w:num w:numId="19">
    <w:abstractNumId w:val="18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3F"/>
    <w:rsid w:val="00293B83"/>
    <w:rsid w:val="004F1CCD"/>
    <w:rsid w:val="00697389"/>
    <w:rsid w:val="006A3CE7"/>
    <w:rsid w:val="00785540"/>
    <w:rsid w:val="00933B8F"/>
    <w:rsid w:val="00CE3557"/>
    <w:rsid w:val="00D0483F"/>
    <w:rsid w:val="00E05653"/>
    <w:rsid w:val="00E8728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9B793"/>
  <w15:chartTrackingRefBased/>
  <w15:docId w15:val="{736F4FB3-7C96-4080-9718-BF9B67DF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owe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A672F81F444818ACD0668088947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658DC-A716-482E-89F2-84885FE747A8}"/>
      </w:docPartPr>
      <w:docPartBody>
        <w:p w:rsidR="00000000" w:rsidRDefault="00836D2D">
          <w:pPr>
            <w:pStyle w:val="2CA672F81F444818ACD0668088947436"/>
          </w:pPr>
          <w:r>
            <w:t>Memo</w:t>
          </w:r>
        </w:p>
      </w:docPartBody>
    </w:docPart>
    <w:docPart>
      <w:docPartPr>
        <w:name w:val="C02AC9F6EB884E59BD7435926EA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AB7DE-DD3F-4DF5-A6BF-295227BD8161}"/>
      </w:docPartPr>
      <w:docPartBody>
        <w:p w:rsidR="00000000" w:rsidRDefault="00836D2D">
          <w:pPr>
            <w:pStyle w:val="C02AC9F6EB884E59BD7435926EA2CEB6"/>
          </w:pPr>
          <w:r w:rsidRPr="006F57FD">
            <w:t>To:</w:t>
          </w:r>
        </w:p>
      </w:docPartBody>
    </w:docPart>
    <w:docPart>
      <w:docPartPr>
        <w:name w:val="CCD7BAB6F7E44AF98280653DD3C81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688D-3BFB-4C68-8DFC-E3C74DBF1BDC}"/>
      </w:docPartPr>
      <w:docPartBody>
        <w:p w:rsidR="00000000" w:rsidRDefault="00836D2D">
          <w:pPr>
            <w:pStyle w:val="CCD7BAB6F7E44AF98280653DD3C81A9F"/>
          </w:pPr>
          <w:r w:rsidRPr="006F57FD">
            <w:t>From:</w:t>
          </w:r>
        </w:p>
      </w:docPartBody>
    </w:docPart>
    <w:docPart>
      <w:docPartPr>
        <w:name w:val="AFDBA890EB5947B7AF9D568A77A68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C3DB2-BDBD-4224-87EE-4DC0FCD0481F}"/>
      </w:docPartPr>
      <w:docPartBody>
        <w:p w:rsidR="00000000" w:rsidRDefault="00836D2D">
          <w:pPr>
            <w:pStyle w:val="AFDBA890EB5947B7AF9D568A77A689F4"/>
          </w:pPr>
          <w:r w:rsidRPr="006F57FD">
            <w:t>cc:</w:t>
          </w:r>
        </w:p>
      </w:docPartBody>
    </w:docPart>
    <w:docPart>
      <w:docPartPr>
        <w:name w:val="23A8AC451CB9468E9ED68F6936B3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7D28A-3C3B-4E42-87C7-FF6639542495}"/>
      </w:docPartPr>
      <w:docPartBody>
        <w:p w:rsidR="00000000" w:rsidRDefault="00836D2D">
          <w:pPr>
            <w:pStyle w:val="23A8AC451CB9468E9ED68F6936B35B9A"/>
          </w:pPr>
          <w:r w:rsidRPr="00FB2B58">
            <w:t>Name</w:t>
          </w:r>
        </w:p>
      </w:docPartBody>
    </w:docPart>
    <w:docPart>
      <w:docPartPr>
        <w:name w:val="49D7B3272A614C33BD935E424BA53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45BE0-8455-4CA8-A882-7F710ADE63E0}"/>
      </w:docPartPr>
      <w:docPartBody>
        <w:p w:rsidR="00000000" w:rsidRDefault="00836D2D">
          <w:pPr>
            <w:pStyle w:val="49D7B3272A614C33BD935E424BA5326F"/>
          </w:pPr>
          <w:r w:rsidRPr="006F57FD">
            <w:t>Date:</w:t>
          </w:r>
        </w:p>
      </w:docPartBody>
    </w:docPart>
    <w:docPart>
      <w:docPartPr>
        <w:name w:val="65C1872272884B57953285399C9D1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D49A-A5A6-422F-9684-E7423C6E2883}"/>
      </w:docPartPr>
      <w:docPartBody>
        <w:p w:rsidR="00000000" w:rsidRDefault="00836D2D">
          <w:pPr>
            <w:pStyle w:val="65C1872272884B57953285399C9D103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2D"/>
    <w:rsid w:val="008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7E7394B24445FBCC977C93AB8A56C">
    <w:name w:val="5267E7394B24445FBCC977C93AB8A56C"/>
  </w:style>
  <w:style w:type="paragraph" w:customStyle="1" w:styleId="2CA672F81F444818ACD0668088947436">
    <w:name w:val="2CA672F81F444818ACD0668088947436"/>
  </w:style>
  <w:style w:type="paragraph" w:customStyle="1" w:styleId="C02AC9F6EB884E59BD7435926EA2CEB6">
    <w:name w:val="C02AC9F6EB884E59BD7435926EA2CEB6"/>
  </w:style>
  <w:style w:type="paragraph" w:customStyle="1" w:styleId="004E58E0C89B48A38ED91D090AE34D5D">
    <w:name w:val="004E58E0C89B48A38ED91D090AE34D5D"/>
  </w:style>
  <w:style w:type="paragraph" w:customStyle="1" w:styleId="CCD7BAB6F7E44AF98280653DD3C81A9F">
    <w:name w:val="CCD7BAB6F7E44AF98280653DD3C81A9F"/>
  </w:style>
  <w:style w:type="paragraph" w:customStyle="1" w:styleId="B6126377455246B5B8B81C6017C37BCC">
    <w:name w:val="B6126377455246B5B8B81C6017C37BCC"/>
  </w:style>
  <w:style w:type="paragraph" w:customStyle="1" w:styleId="AFDBA890EB5947B7AF9D568A77A689F4">
    <w:name w:val="AFDBA890EB5947B7AF9D568A77A689F4"/>
  </w:style>
  <w:style w:type="paragraph" w:customStyle="1" w:styleId="23A8AC451CB9468E9ED68F6936B35B9A">
    <w:name w:val="23A8AC451CB9468E9ED68F6936B35B9A"/>
  </w:style>
  <w:style w:type="paragraph" w:customStyle="1" w:styleId="49D7B3272A614C33BD935E424BA5326F">
    <w:name w:val="49D7B3272A614C33BD935E424BA5326F"/>
  </w:style>
  <w:style w:type="paragraph" w:customStyle="1" w:styleId="08C6AA65DE73443983BB561D85EB3E21">
    <w:name w:val="08C6AA65DE73443983BB561D85EB3E21"/>
  </w:style>
  <w:style w:type="paragraph" w:customStyle="1" w:styleId="65C1872272884B57953285399C9D103E">
    <w:name w:val="65C1872272884B57953285399C9D103E"/>
  </w:style>
  <w:style w:type="paragraph" w:customStyle="1" w:styleId="D0CD3E5A4EE3483A9C4B40D0C5BD2F47">
    <w:name w:val="D0CD3E5A4EE3483A9C4B40D0C5BD2F47"/>
  </w:style>
  <w:style w:type="paragraph" w:customStyle="1" w:styleId="E3AF7AA2DD46406E92F2234EDC101034">
    <w:name w:val="E3AF7AA2DD46406E92F2234EDC101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15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AskYaGirlBoutME ILLMINDED</dc:creator>
  <cp:keywords/>
  <dc:description/>
  <cp:lastModifiedBy>Powell, Joseph Elgin</cp:lastModifiedBy>
  <cp:revision>1</cp:revision>
  <dcterms:created xsi:type="dcterms:W3CDTF">2021-01-18T16:31:00Z</dcterms:created>
  <dcterms:modified xsi:type="dcterms:W3CDTF">2021-01-18T16:46:00Z</dcterms:modified>
</cp:coreProperties>
</file>